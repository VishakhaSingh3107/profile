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ADFA" w14:textId="77777777" w:rsidR="00003C71" w:rsidRPr="00CF1CB2" w:rsidRDefault="00003C71" w:rsidP="005575DE">
      <w:pPr>
        <w:pStyle w:val="Heading2"/>
        <w:rPr>
          <w:szCs w:val="24"/>
        </w:rPr>
      </w:pPr>
      <w:r w:rsidRPr="00CF1CB2">
        <w:rPr>
          <w:szCs w:val="24"/>
        </w:rPr>
        <w:t xml:space="preserve">                                                    </w:t>
      </w:r>
    </w:p>
    <w:p w14:paraId="5E35ADFB" w14:textId="67236288" w:rsidR="00003C71" w:rsidRPr="005575DE" w:rsidRDefault="00550893" w:rsidP="005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35"/>
        </w:tabs>
        <w:spacing w:after="0"/>
        <w:jc w:val="center"/>
        <w:rPr>
          <w:rFonts w:ascii="Bell MT" w:hAnsi="Bell MT" w:cs="Times New Roman"/>
          <w:b/>
          <w:sz w:val="24"/>
          <w:szCs w:val="24"/>
          <w:u w:val="dotted"/>
        </w:rPr>
      </w:pPr>
      <w:r>
        <w:rPr>
          <w:rFonts w:ascii="Bell MT" w:hAnsi="Bell MT" w:cs="Times New Roman"/>
          <w:b/>
          <w:sz w:val="24"/>
          <w:szCs w:val="24"/>
          <w:u w:val="dotted"/>
        </w:rPr>
        <w:t xml:space="preserve">Vishakha </w:t>
      </w:r>
      <w:r w:rsidR="00003C71" w:rsidRPr="005575DE">
        <w:rPr>
          <w:rFonts w:ascii="Bell MT" w:hAnsi="Bell MT" w:cs="Times New Roman"/>
          <w:b/>
          <w:sz w:val="24"/>
          <w:szCs w:val="24"/>
          <w:u w:val="dotted"/>
        </w:rPr>
        <w:t>Singh</w:t>
      </w:r>
    </w:p>
    <w:p w14:paraId="55C3AE04" w14:textId="77777777" w:rsidR="00550893" w:rsidRDefault="00003C71" w:rsidP="00550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35"/>
        </w:tabs>
        <w:spacing w:after="0"/>
        <w:jc w:val="center"/>
        <w:rPr>
          <w:rFonts w:ascii="Bell MT" w:hAnsi="Bell MT" w:cs="Times New Roman"/>
          <w:b/>
          <w:sz w:val="24"/>
          <w:szCs w:val="24"/>
          <w:u w:val="dotted"/>
        </w:rPr>
      </w:pPr>
      <w:r w:rsidRPr="005575DE">
        <w:rPr>
          <w:rFonts w:ascii="Bell MT" w:hAnsi="Bell MT" w:cs="Times New Roman"/>
          <w:b/>
          <w:sz w:val="24"/>
          <w:szCs w:val="24"/>
          <w:u w:val="dotted"/>
        </w:rPr>
        <w:t>+9</w:t>
      </w:r>
      <w:r w:rsidR="00550893">
        <w:rPr>
          <w:rFonts w:ascii="Bell MT" w:hAnsi="Bell MT" w:cs="Times New Roman"/>
          <w:b/>
          <w:sz w:val="24"/>
          <w:szCs w:val="24"/>
          <w:u w:val="dotted"/>
        </w:rPr>
        <w:t>372886882</w:t>
      </w:r>
    </w:p>
    <w:p w14:paraId="5E35ADFD" w14:textId="0CA65FE5" w:rsidR="00003C71" w:rsidRPr="005575DE" w:rsidRDefault="00550893" w:rsidP="00550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35"/>
        </w:tabs>
        <w:spacing w:after="0"/>
        <w:jc w:val="center"/>
        <w:rPr>
          <w:rFonts w:ascii="Bell MT" w:hAnsi="Bell MT" w:cs="Times New Roman"/>
          <w:b/>
          <w:sz w:val="24"/>
          <w:szCs w:val="24"/>
          <w:u w:val="dotted"/>
        </w:rPr>
      </w:pPr>
      <w:r>
        <w:rPr>
          <w:rFonts w:ascii="Bell MT" w:hAnsi="Bell MT" w:cs="Times New Roman"/>
          <w:b/>
          <w:sz w:val="24"/>
          <w:szCs w:val="24"/>
          <w:u w:val="dotted"/>
        </w:rPr>
        <w:t>Vishakhasingh310703</w:t>
      </w:r>
      <w:r w:rsidR="00A87555" w:rsidRPr="005575DE">
        <w:rPr>
          <w:rFonts w:ascii="Bell MT" w:hAnsi="Bell MT" w:cs="Times New Roman"/>
          <w:b/>
          <w:sz w:val="24"/>
          <w:szCs w:val="24"/>
          <w:u w:val="dotted"/>
        </w:rPr>
        <w:t>@gmail.com</w:t>
      </w:r>
    </w:p>
    <w:p w14:paraId="1BD473DF" w14:textId="77777777" w:rsidR="004E7409" w:rsidRDefault="00A54E20" w:rsidP="00D43E55">
      <w:pPr>
        <w:pStyle w:val="Heading1"/>
        <w:tabs>
          <w:tab w:val="left" w:pos="4035"/>
        </w:tabs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Objective</w:t>
      </w:r>
    </w:p>
    <w:p w14:paraId="5F96B214" w14:textId="77777777" w:rsidR="00B50A1A" w:rsidRDefault="00B50A1A" w:rsidP="00B50A1A">
      <w:pPr>
        <w:pStyle w:val="Default"/>
      </w:pPr>
    </w:p>
    <w:p w14:paraId="5163EC39" w14:textId="77777777" w:rsidR="00A20D8B" w:rsidRPr="00A20D8B" w:rsidRDefault="00A20D8B" w:rsidP="00A20D8B">
      <w:pPr>
        <w:spacing w:line="276" w:lineRule="auto"/>
        <w:rPr>
          <w:rFonts w:ascii="Bell MT" w:hAnsi="Bell MT" w:cs="Times New Roman"/>
          <w:bCs/>
          <w:color w:val="000000" w:themeColor="text1"/>
        </w:rPr>
      </w:pPr>
      <w:r w:rsidRPr="00A20D8B">
        <w:rPr>
          <w:rFonts w:ascii="Bell MT" w:hAnsi="Bell MT" w:cs="Times New Roman"/>
          <w:bCs/>
          <w:color w:val="000000" w:themeColor="text1"/>
        </w:rPr>
        <w:t>Motivated BSc IT graduate with a strong foundation in software development, particularly in app development. Seeking a challenging position to apply my skills in developing innovative and efficient applications, contributing to the success of a dynamic organization.</w:t>
      </w:r>
    </w:p>
    <w:p w14:paraId="5E35AE00" w14:textId="56E5D041" w:rsidR="00C72E41" w:rsidRPr="00B50A1A" w:rsidRDefault="00C72E41" w:rsidP="00B50A1A">
      <w:pPr>
        <w:spacing w:line="276" w:lineRule="auto"/>
        <w:rPr>
          <w:rFonts w:ascii="Bell MT" w:hAnsi="Bell MT" w:cs="Times New Roman"/>
          <w:b/>
          <w:color w:val="2A7B88" w:themeColor="accent1" w:themeShade="BF"/>
          <w:sz w:val="24"/>
          <w:szCs w:val="24"/>
        </w:rPr>
      </w:pPr>
    </w:p>
    <w:p w14:paraId="72736751" w14:textId="11070FD8" w:rsidR="0028736B" w:rsidRDefault="001E6F9C" w:rsidP="00D90343">
      <w:pPr>
        <w:pStyle w:val="Heading1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9F6605" w14:paraId="68B2852F" w14:textId="77777777" w:rsidTr="009F6605">
        <w:tc>
          <w:tcPr>
            <w:tcW w:w="2481" w:type="dxa"/>
          </w:tcPr>
          <w:p w14:paraId="0D6D187E" w14:textId="546192A8" w:rsidR="009F6605" w:rsidRPr="00400502" w:rsidRDefault="009F6605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Name of co</w:t>
            </w:r>
            <w:r w:rsidR="00B44733" w:rsidRPr="00400502">
              <w:rPr>
                <w:rFonts w:ascii="Bell MT" w:hAnsi="Bell MT" w:cs="Times New Roman"/>
                <w:sz w:val="24"/>
                <w:szCs w:val="24"/>
              </w:rPr>
              <w:t>l</w:t>
            </w:r>
            <w:r w:rsidRPr="00400502">
              <w:rPr>
                <w:rFonts w:ascii="Bell MT" w:hAnsi="Bell MT" w:cs="Times New Roman"/>
                <w:sz w:val="24"/>
                <w:szCs w:val="24"/>
              </w:rPr>
              <w:t>l</w:t>
            </w:r>
            <w:r w:rsidR="00FD1180" w:rsidRPr="00400502">
              <w:rPr>
                <w:rFonts w:ascii="Bell MT" w:hAnsi="Bell MT" w:cs="Times New Roman"/>
                <w:sz w:val="24"/>
                <w:szCs w:val="24"/>
              </w:rPr>
              <w:t>e</w:t>
            </w:r>
            <w:r w:rsidRPr="00400502">
              <w:rPr>
                <w:rFonts w:ascii="Bell MT" w:hAnsi="Bell MT" w:cs="Times New Roman"/>
                <w:sz w:val="24"/>
                <w:szCs w:val="24"/>
              </w:rPr>
              <w:t>ge</w:t>
            </w:r>
          </w:p>
        </w:tc>
        <w:tc>
          <w:tcPr>
            <w:tcW w:w="2481" w:type="dxa"/>
          </w:tcPr>
          <w:p w14:paraId="2D515BC9" w14:textId="064196EA" w:rsidR="009F6605" w:rsidRPr="00400502" w:rsidRDefault="00B44733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Board /</w:t>
            </w:r>
            <w:proofErr w:type="spellStart"/>
            <w:r w:rsidRPr="00400502">
              <w:rPr>
                <w:rFonts w:ascii="Bell MT" w:hAnsi="Bell MT" w:cs="Times New Roman"/>
                <w:sz w:val="24"/>
                <w:szCs w:val="24"/>
              </w:rPr>
              <w:t>Univeresity</w:t>
            </w:r>
            <w:proofErr w:type="spellEnd"/>
          </w:p>
        </w:tc>
        <w:tc>
          <w:tcPr>
            <w:tcW w:w="2482" w:type="dxa"/>
          </w:tcPr>
          <w:p w14:paraId="253B08D6" w14:textId="19D47D24" w:rsidR="009F6605" w:rsidRPr="00400502" w:rsidRDefault="00CE61C4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Course</w:t>
            </w:r>
          </w:p>
        </w:tc>
        <w:tc>
          <w:tcPr>
            <w:tcW w:w="2482" w:type="dxa"/>
          </w:tcPr>
          <w:p w14:paraId="64CEB2E9" w14:textId="1459332A" w:rsidR="009F6605" w:rsidRPr="00400502" w:rsidRDefault="00CE61C4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remark</w:t>
            </w:r>
          </w:p>
        </w:tc>
      </w:tr>
      <w:tr w:rsidR="009F6605" w14:paraId="19007E75" w14:textId="77777777" w:rsidTr="009F6605">
        <w:tc>
          <w:tcPr>
            <w:tcW w:w="2481" w:type="dxa"/>
          </w:tcPr>
          <w:p w14:paraId="23AC5589" w14:textId="093BF644" w:rsidR="009F6605" w:rsidRPr="00400502" w:rsidRDefault="002C7AC7" w:rsidP="002C7AC7">
            <w:pPr>
              <w:pStyle w:val="ListBullet"/>
              <w:rPr>
                <w:rFonts w:ascii="Bell MT" w:hAnsi="Bell MT" w:cs="Times New Roman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R</w:t>
            </w:r>
            <w:r w:rsidR="00FD1180" w:rsidRPr="00400502">
              <w:rPr>
                <w:rFonts w:ascii="Bell MT" w:hAnsi="Bell MT" w:cs="Times New Roman"/>
              </w:rPr>
              <w:t xml:space="preserve">.J college </w:t>
            </w:r>
            <w:r w:rsidR="00D90343" w:rsidRPr="00400502">
              <w:rPr>
                <w:rFonts w:ascii="Bell MT" w:hAnsi="Bell MT" w:cs="Times New Roman"/>
              </w:rPr>
              <w:t>Of Arts Science And commerce</w:t>
            </w:r>
          </w:p>
        </w:tc>
        <w:tc>
          <w:tcPr>
            <w:tcW w:w="2481" w:type="dxa"/>
          </w:tcPr>
          <w:p w14:paraId="255A2D1B" w14:textId="6A948E89" w:rsidR="009F6605" w:rsidRPr="00400502" w:rsidRDefault="00D90343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 xml:space="preserve">Mumbai </w:t>
            </w:r>
            <w:proofErr w:type="spellStart"/>
            <w:r w:rsidRPr="00400502">
              <w:rPr>
                <w:rFonts w:ascii="Bell MT" w:hAnsi="Bell MT" w:cs="Times New Roman"/>
                <w:sz w:val="24"/>
                <w:szCs w:val="24"/>
              </w:rPr>
              <w:t>Unversity</w:t>
            </w:r>
            <w:proofErr w:type="spellEnd"/>
          </w:p>
        </w:tc>
        <w:tc>
          <w:tcPr>
            <w:tcW w:w="2482" w:type="dxa"/>
          </w:tcPr>
          <w:p w14:paraId="0F813177" w14:textId="72C218AA" w:rsidR="009F6605" w:rsidRPr="00400502" w:rsidRDefault="00096B6A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B.sc IT</w:t>
            </w:r>
          </w:p>
        </w:tc>
        <w:tc>
          <w:tcPr>
            <w:tcW w:w="2482" w:type="dxa"/>
          </w:tcPr>
          <w:p w14:paraId="6A534EBC" w14:textId="77F45C56" w:rsidR="009F6605" w:rsidRPr="00400502" w:rsidRDefault="00D342AC" w:rsidP="005575DE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proofErr w:type="spellStart"/>
            <w:r w:rsidRPr="00400502">
              <w:rPr>
                <w:rFonts w:ascii="Bell MT" w:hAnsi="Bell MT" w:cs="Times New Roman"/>
                <w:sz w:val="24"/>
                <w:szCs w:val="24"/>
              </w:rPr>
              <w:t>Persuing</w:t>
            </w:r>
            <w:proofErr w:type="spellEnd"/>
          </w:p>
        </w:tc>
      </w:tr>
      <w:tr w:rsidR="00D90343" w14:paraId="501E684C" w14:textId="77777777" w:rsidTr="009F6605">
        <w:tc>
          <w:tcPr>
            <w:tcW w:w="2481" w:type="dxa"/>
          </w:tcPr>
          <w:p w14:paraId="43000128" w14:textId="442C9D7F" w:rsidR="00D90343" w:rsidRPr="00400502" w:rsidRDefault="00D90343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R</w:t>
            </w:r>
            <w:r w:rsidRPr="00400502">
              <w:rPr>
                <w:rFonts w:ascii="Bell MT" w:hAnsi="Bell MT" w:cs="Times New Roman"/>
              </w:rPr>
              <w:t>.J college Of Arts Science And commerce</w:t>
            </w:r>
          </w:p>
        </w:tc>
        <w:tc>
          <w:tcPr>
            <w:tcW w:w="2481" w:type="dxa"/>
          </w:tcPr>
          <w:p w14:paraId="72392D46" w14:textId="33485809" w:rsidR="00D90343" w:rsidRPr="00400502" w:rsidRDefault="00D90343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 xml:space="preserve">Mumbai </w:t>
            </w:r>
            <w:proofErr w:type="spellStart"/>
            <w:r w:rsidRPr="00400502">
              <w:rPr>
                <w:rFonts w:ascii="Bell MT" w:hAnsi="Bell MT" w:cs="Times New Roman"/>
                <w:sz w:val="24"/>
                <w:szCs w:val="24"/>
              </w:rPr>
              <w:t>Unversity</w:t>
            </w:r>
            <w:proofErr w:type="spellEnd"/>
          </w:p>
        </w:tc>
        <w:tc>
          <w:tcPr>
            <w:tcW w:w="2482" w:type="dxa"/>
          </w:tcPr>
          <w:p w14:paraId="168ADD27" w14:textId="16ABEFBF" w:rsidR="00D90343" w:rsidRPr="00400502" w:rsidRDefault="00096B6A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H</w:t>
            </w:r>
            <w:r w:rsidR="00D342AC" w:rsidRPr="00400502">
              <w:rPr>
                <w:rFonts w:ascii="Bell MT" w:hAnsi="Bell MT" w:cs="Times New Roman"/>
                <w:sz w:val="24"/>
                <w:szCs w:val="24"/>
              </w:rPr>
              <w:t>.S.C</w:t>
            </w:r>
          </w:p>
        </w:tc>
        <w:tc>
          <w:tcPr>
            <w:tcW w:w="2482" w:type="dxa"/>
          </w:tcPr>
          <w:p w14:paraId="6852EB6B" w14:textId="6A9BD02C" w:rsidR="00D90343" w:rsidRPr="00400502" w:rsidRDefault="00D342AC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Passed</w:t>
            </w:r>
          </w:p>
        </w:tc>
      </w:tr>
      <w:tr w:rsidR="00D90343" w14:paraId="470D16C7" w14:textId="77777777" w:rsidTr="002111F2">
        <w:trPr>
          <w:trHeight w:val="395"/>
        </w:trPr>
        <w:tc>
          <w:tcPr>
            <w:tcW w:w="2481" w:type="dxa"/>
          </w:tcPr>
          <w:p w14:paraId="39941230" w14:textId="36DD9225" w:rsidR="00D90343" w:rsidRPr="00400502" w:rsidRDefault="00400502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St. John’s School</w:t>
            </w:r>
          </w:p>
        </w:tc>
        <w:tc>
          <w:tcPr>
            <w:tcW w:w="2481" w:type="dxa"/>
          </w:tcPr>
          <w:p w14:paraId="008A8878" w14:textId="4511D6CE" w:rsidR="00D90343" w:rsidRPr="00400502" w:rsidRDefault="00400502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ICSE</w:t>
            </w:r>
          </w:p>
        </w:tc>
        <w:tc>
          <w:tcPr>
            <w:tcW w:w="2482" w:type="dxa"/>
          </w:tcPr>
          <w:p w14:paraId="5DA20C94" w14:textId="10F38302" w:rsidR="00D90343" w:rsidRPr="00400502" w:rsidRDefault="00096B6A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S.S.C</w:t>
            </w:r>
          </w:p>
        </w:tc>
        <w:tc>
          <w:tcPr>
            <w:tcW w:w="2482" w:type="dxa"/>
          </w:tcPr>
          <w:p w14:paraId="510023CC" w14:textId="3F29EF27" w:rsidR="00D90343" w:rsidRPr="00400502" w:rsidRDefault="00D342AC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  <w:r w:rsidRPr="00400502">
              <w:rPr>
                <w:rFonts w:ascii="Bell MT" w:hAnsi="Bell MT" w:cs="Times New Roman"/>
                <w:sz w:val="24"/>
                <w:szCs w:val="24"/>
              </w:rPr>
              <w:t>Passed</w:t>
            </w:r>
          </w:p>
          <w:p w14:paraId="2CC97152" w14:textId="0016A5B7" w:rsidR="00D342AC" w:rsidRPr="00400502" w:rsidRDefault="00D342AC" w:rsidP="00D90343">
            <w:pPr>
              <w:pStyle w:val="ListBullet"/>
              <w:rPr>
                <w:rFonts w:ascii="Bell MT" w:hAnsi="Bell MT" w:cs="Times New Roman"/>
                <w:sz w:val="24"/>
                <w:szCs w:val="24"/>
              </w:rPr>
            </w:pPr>
          </w:p>
        </w:tc>
      </w:tr>
    </w:tbl>
    <w:p w14:paraId="3FCFEC22" w14:textId="26A2A474" w:rsidR="00747FC6" w:rsidRDefault="00747FC6" w:rsidP="005575DE">
      <w:pPr>
        <w:pStyle w:val="ListBullet"/>
        <w:rPr>
          <w:rFonts w:ascii="Bell MT" w:hAnsi="Bell MT" w:cs="Times New Roman"/>
          <w:sz w:val="24"/>
          <w:szCs w:val="24"/>
        </w:rPr>
      </w:pPr>
    </w:p>
    <w:p w14:paraId="6758573B" w14:textId="604E8ACC" w:rsidR="009A5A65" w:rsidRPr="00BC007D" w:rsidRDefault="009A5A65" w:rsidP="009A5A65">
      <w:pPr>
        <w:pStyle w:val="Heading1"/>
        <w:rPr>
          <w:rFonts w:ascii="Bell MT" w:hAnsi="Bell MT"/>
          <w:sz w:val="24"/>
          <w:szCs w:val="24"/>
        </w:rPr>
      </w:pPr>
      <w:r w:rsidRPr="00BC007D">
        <w:rPr>
          <w:rFonts w:ascii="Bell MT" w:hAnsi="Bell MT"/>
          <w:sz w:val="24"/>
          <w:szCs w:val="24"/>
        </w:rPr>
        <w:t xml:space="preserve">Key skills </w:t>
      </w:r>
    </w:p>
    <w:p w14:paraId="08ADAD22" w14:textId="43AD2CEB" w:rsidR="00400502" w:rsidRDefault="002111F2" w:rsidP="0014568E">
      <w:pPr>
        <w:pStyle w:val="Heading1"/>
        <w:rPr>
          <w:rFonts w:ascii="Bell MT" w:hAnsi="Bell MT"/>
          <w:b w:val="0"/>
          <w:bCs/>
          <w:sz w:val="24"/>
          <w:szCs w:val="24"/>
        </w:rPr>
      </w:pPr>
      <w:r>
        <w:rPr>
          <w:rFonts w:ascii="Bell MT" w:hAnsi="Bell MT"/>
          <w:b w:val="0"/>
          <w:bCs/>
          <w:sz w:val="24"/>
          <w:szCs w:val="24"/>
        </w:rPr>
        <w:t>Python and java:</w:t>
      </w:r>
    </w:p>
    <w:p w14:paraId="6175592E" w14:textId="75A7A82E" w:rsidR="00373703" w:rsidRDefault="00373703" w:rsidP="0014568E">
      <w:pPr>
        <w:pStyle w:val="Heading1"/>
        <w:rPr>
          <w:rFonts w:ascii="Bell MT" w:hAnsi="Bell MT"/>
          <w:b w:val="0"/>
          <w:bCs/>
          <w:sz w:val="24"/>
          <w:szCs w:val="24"/>
        </w:rPr>
      </w:pPr>
      <w:r>
        <w:rPr>
          <w:rFonts w:ascii="Bell MT" w:hAnsi="Bell MT"/>
          <w:b w:val="0"/>
          <w:bCs/>
          <w:sz w:val="24"/>
          <w:szCs w:val="24"/>
        </w:rPr>
        <w:t>SQL</w:t>
      </w:r>
      <w:r w:rsidR="007D1504">
        <w:rPr>
          <w:rFonts w:ascii="Bell MT" w:hAnsi="Bell MT"/>
          <w:b w:val="0"/>
          <w:bCs/>
          <w:sz w:val="24"/>
          <w:szCs w:val="24"/>
        </w:rPr>
        <w:t>:</w:t>
      </w:r>
    </w:p>
    <w:p w14:paraId="12717D69" w14:textId="77777777" w:rsidR="00BC007D" w:rsidRDefault="00BC007D" w:rsidP="0014568E">
      <w:pPr>
        <w:pStyle w:val="Heading1"/>
        <w:rPr>
          <w:rFonts w:ascii="Bell MT" w:hAnsi="Bell MT"/>
          <w:b w:val="0"/>
          <w:bCs/>
          <w:sz w:val="24"/>
          <w:szCs w:val="24"/>
        </w:rPr>
      </w:pPr>
    </w:p>
    <w:p w14:paraId="347F5BA0" w14:textId="77777777" w:rsidR="00BC007D" w:rsidRDefault="00BC007D" w:rsidP="0014568E">
      <w:pPr>
        <w:pStyle w:val="Heading1"/>
        <w:rPr>
          <w:rFonts w:ascii="Bell MT" w:hAnsi="Bell MT"/>
          <w:b w:val="0"/>
          <w:bCs/>
          <w:sz w:val="24"/>
          <w:szCs w:val="24"/>
        </w:rPr>
      </w:pPr>
    </w:p>
    <w:p w14:paraId="13737357" w14:textId="52906C5D" w:rsidR="00BC007D" w:rsidRDefault="00BC007D" w:rsidP="009A5A65">
      <w:pPr>
        <w:pStyle w:val="Heading1"/>
      </w:pPr>
      <w:proofErr w:type="spellStart"/>
      <w:r w:rsidRPr="00E763D5">
        <w:t>Ce</w:t>
      </w:r>
      <w:r w:rsidR="00E763D5" w:rsidRPr="00E763D5">
        <w:t>rtfication</w:t>
      </w:r>
      <w:proofErr w:type="spellEnd"/>
    </w:p>
    <w:p w14:paraId="7338AF6B" w14:textId="77777777" w:rsidR="00E763D5" w:rsidRPr="00E763D5" w:rsidRDefault="00E763D5" w:rsidP="009A5A65">
      <w:pPr>
        <w:pStyle w:val="Heading1"/>
        <w:rPr>
          <w:rFonts w:ascii="Bell MT" w:hAnsi="Bell MT" w:cs="Times New Roman"/>
          <w:sz w:val="24"/>
          <w:szCs w:val="24"/>
        </w:rPr>
      </w:pPr>
    </w:p>
    <w:p w14:paraId="7F1FB412" w14:textId="77AAFE07" w:rsidR="00091554" w:rsidRDefault="00091554" w:rsidP="00550893">
      <w:pPr>
        <w:pStyle w:val="ListBullet"/>
        <w:ind w:left="1080"/>
        <w:rPr>
          <w:rFonts w:ascii="Bell MT" w:hAnsi="Bell MT" w:cs="Times New Roman"/>
          <w:sz w:val="24"/>
          <w:szCs w:val="24"/>
        </w:rPr>
      </w:pPr>
    </w:p>
    <w:p w14:paraId="1C5EE263" w14:textId="77777777" w:rsidR="00091554" w:rsidRPr="00CF1CB2" w:rsidRDefault="00091554" w:rsidP="00416E19">
      <w:pPr>
        <w:pStyle w:val="ListBullet"/>
        <w:ind w:left="1080"/>
        <w:rPr>
          <w:rFonts w:ascii="Bell MT" w:hAnsi="Bell MT" w:cs="Times New Roman"/>
          <w:sz w:val="24"/>
          <w:szCs w:val="24"/>
        </w:rPr>
      </w:pPr>
    </w:p>
    <w:p w14:paraId="5E35AE3D" w14:textId="7C46D9AC" w:rsidR="005D4473" w:rsidRPr="00CF1CB2" w:rsidRDefault="00C318D6" w:rsidP="00C318D6">
      <w:pPr>
        <w:pStyle w:val="Heading1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H</w:t>
      </w:r>
      <w:r w:rsidR="0018360C">
        <w:rPr>
          <w:rFonts w:ascii="Bell MT" w:hAnsi="Bell MT" w:cs="Times New Roman"/>
          <w:sz w:val="24"/>
          <w:szCs w:val="24"/>
        </w:rPr>
        <w:t>obbies</w:t>
      </w:r>
    </w:p>
    <w:p w14:paraId="5E35AE3E" w14:textId="77777777" w:rsidR="005D4473" w:rsidRPr="00CF1CB2" w:rsidRDefault="005D4473" w:rsidP="002F0909">
      <w:pPr>
        <w:pStyle w:val="ListBullet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Listening Music</w:t>
      </w:r>
    </w:p>
    <w:p w14:paraId="5E35AE3F" w14:textId="784424F4" w:rsidR="00C318D6" w:rsidRDefault="00072C5B" w:rsidP="002F0909">
      <w:pPr>
        <w:pStyle w:val="ListBullet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>Dance</w:t>
      </w:r>
    </w:p>
    <w:p w14:paraId="24E8D5EE" w14:textId="185A10C6" w:rsidR="00072C5B" w:rsidRPr="00CF1CB2" w:rsidRDefault="000852AB" w:rsidP="002F0909">
      <w:pPr>
        <w:pStyle w:val="ListBullet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 xml:space="preserve">Painting </w:t>
      </w:r>
    </w:p>
    <w:p w14:paraId="5E35AE40" w14:textId="77777777" w:rsidR="002F0909" w:rsidRPr="00CF1CB2" w:rsidRDefault="002F0909" w:rsidP="002712B8">
      <w:pPr>
        <w:pStyle w:val="Heading1"/>
      </w:pPr>
      <w:r w:rsidRPr="00CF1CB2">
        <w:t>Personal Details</w:t>
      </w:r>
    </w:p>
    <w:p w14:paraId="5E35AE41" w14:textId="3D6500B0" w:rsidR="002F0909" w:rsidRPr="00CF1CB2" w:rsidRDefault="002F0909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La</w:t>
      </w:r>
      <w:r w:rsidR="006549B5" w:rsidRPr="00CF1CB2">
        <w:rPr>
          <w:rFonts w:ascii="Bell MT" w:hAnsi="Bell MT" w:cs="Times New Roman"/>
          <w:sz w:val="24"/>
          <w:szCs w:val="24"/>
        </w:rPr>
        <w:t>nguages</w:t>
      </w:r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="006549B5" w:rsidRPr="00CF1CB2">
        <w:rPr>
          <w:rFonts w:ascii="Bell MT" w:hAnsi="Bell MT" w:cs="Times New Roman"/>
          <w:sz w:val="24"/>
          <w:szCs w:val="24"/>
        </w:rPr>
        <w:t xml:space="preserve"> </w:t>
      </w:r>
      <w:r w:rsidR="0070097A">
        <w:rPr>
          <w:rFonts w:ascii="Bell MT" w:hAnsi="Bell MT" w:cs="Times New Roman"/>
          <w:sz w:val="24"/>
          <w:szCs w:val="24"/>
        </w:rPr>
        <w:t xml:space="preserve">       </w:t>
      </w:r>
      <w:proofErr w:type="gramStart"/>
      <w:r w:rsidR="0070097A">
        <w:rPr>
          <w:rFonts w:ascii="Bell MT" w:hAnsi="Bell MT" w:cs="Times New Roman"/>
          <w:sz w:val="24"/>
          <w:szCs w:val="24"/>
        </w:rPr>
        <w:t xml:space="preserve">  :</w:t>
      </w:r>
      <w:proofErr w:type="gramEnd"/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="006549B5" w:rsidRPr="00CF1CB2">
        <w:rPr>
          <w:rFonts w:ascii="Bell MT" w:hAnsi="Bell MT" w:cs="Times New Roman"/>
          <w:sz w:val="24"/>
          <w:szCs w:val="24"/>
        </w:rPr>
        <w:t>English, Hindi</w:t>
      </w:r>
      <w:r w:rsidRPr="00CF1CB2">
        <w:rPr>
          <w:rFonts w:ascii="Bell MT" w:hAnsi="Bell MT" w:cs="Times New Roman"/>
          <w:sz w:val="24"/>
          <w:szCs w:val="24"/>
        </w:rPr>
        <w:t>.</w:t>
      </w:r>
    </w:p>
    <w:p w14:paraId="5E35AE42" w14:textId="770CD2B8" w:rsidR="002F0909" w:rsidRPr="00CF1CB2" w:rsidRDefault="002F0909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Date of Birth</w:t>
      </w:r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Pr="00CF1CB2">
        <w:rPr>
          <w:rFonts w:ascii="Bell MT" w:hAnsi="Bell MT" w:cs="Times New Roman"/>
          <w:sz w:val="24"/>
          <w:szCs w:val="24"/>
        </w:rPr>
        <w:t xml:space="preserve"> </w:t>
      </w:r>
      <w:r w:rsidR="0070097A">
        <w:rPr>
          <w:rFonts w:ascii="Bell MT" w:hAnsi="Bell MT" w:cs="Times New Roman"/>
          <w:sz w:val="24"/>
          <w:szCs w:val="24"/>
        </w:rPr>
        <w:t xml:space="preserve">   </w:t>
      </w:r>
      <w:proofErr w:type="gramStart"/>
      <w:r w:rsidR="0070097A">
        <w:rPr>
          <w:rFonts w:ascii="Bell MT" w:hAnsi="Bell MT" w:cs="Times New Roman"/>
          <w:sz w:val="24"/>
          <w:szCs w:val="24"/>
        </w:rPr>
        <w:t xml:space="preserve">  :</w:t>
      </w:r>
      <w:proofErr w:type="gramEnd"/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="00550893">
        <w:rPr>
          <w:rFonts w:ascii="Bell MT" w:hAnsi="Bell MT" w:cs="Times New Roman"/>
          <w:sz w:val="24"/>
          <w:szCs w:val="24"/>
        </w:rPr>
        <w:t>31 July 2003</w:t>
      </w:r>
    </w:p>
    <w:p w14:paraId="5E35AE43" w14:textId="0329C2F5" w:rsidR="00074282" w:rsidRPr="00CF1CB2" w:rsidRDefault="00762FBC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Gender</w:t>
      </w:r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Pr="00CF1CB2">
        <w:rPr>
          <w:rFonts w:ascii="Bell MT" w:hAnsi="Bell MT" w:cs="Times New Roman"/>
          <w:sz w:val="24"/>
          <w:szCs w:val="24"/>
        </w:rPr>
        <w:t xml:space="preserve"> </w:t>
      </w:r>
      <w:r w:rsidR="0070097A">
        <w:rPr>
          <w:rFonts w:ascii="Bell MT" w:hAnsi="Bell MT" w:cs="Times New Roman"/>
          <w:sz w:val="24"/>
          <w:szCs w:val="24"/>
        </w:rPr>
        <w:t xml:space="preserve">            </w:t>
      </w:r>
      <w:proofErr w:type="gramStart"/>
      <w:r w:rsidR="0070097A">
        <w:rPr>
          <w:rFonts w:ascii="Bell MT" w:hAnsi="Bell MT" w:cs="Times New Roman"/>
          <w:sz w:val="24"/>
          <w:szCs w:val="24"/>
        </w:rPr>
        <w:t xml:space="preserve">  :</w:t>
      </w:r>
      <w:proofErr w:type="gramEnd"/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="0022208A">
        <w:rPr>
          <w:rFonts w:ascii="Bell MT" w:hAnsi="Bell MT" w:cs="Times New Roman"/>
          <w:sz w:val="24"/>
          <w:szCs w:val="24"/>
        </w:rPr>
        <w:t>Female</w:t>
      </w:r>
    </w:p>
    <w:p w14:paraId="5E35AE44" w14:textId="4B989809" w:rsidR="00074282" w:rsidRPr="00CF1CB2" w:rsidRDefault="00762FBC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Marital</w:t>
      </w:r>
      <w:r w:rsidR="00074282" w:rsidRPr="00CF1CB2">
        <w:rPr>
          <w:rFonts w:ascii="Bell MT" w:hAnsi="Bell MT" w:cs="Times New Roman"/>
          <w:sz w:val="24"/>
          <w:szCs w:val="24"/>
        </w:rPr>
        <w:t xml:space="preserve"> </w:t>
      </w:r>
      <w:r w:rsidRPr="00CF1CB2">
        <w:rPr>
          <w:rFonts w:ascii="Bell MT" w:hAnsi="Bell MT" w:cs="Times New Roman"/>
          <w:sz w:val="24"/>
          <w:szCs w:val="24"/>
        </w:rPr>
        <w:t>Status</w:t>
      </w:r>
      <w:r w:rsidR="0070097A">
        <w:rPr>
          <w:rFonts w:ascii="Bell MT" w:hAnsi="Bell MT" w:cs="Times New Roman"/>
          <w:sz w:val="24"/>
          <w:szCs w:val="24"/>
        </w:rPr>
        <w:t xml:space="preserve">   </w:t>
      </w:r>
      <w:proofErr w:type="gramStart"/>
      <w:r w:rsidR="0070097A">
        <w:rPr>
          <w:rFonts w:ascii="Bell MT" w:hAnsi="Bell MT" w:cs="Times New Roman"/>
          <w:sz w:val="24"/>
          <w:szCs w:val="24"/>
        </w:rPr>
        <w:t xml:space="preserve">  :</w:t>
      </w:r>
      <w:proofErr w:type="gramEnd"/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="00074282" w:rsidRPr="00CF1CB2">
        <w:rPr>
          <w:rFonts w:ascii="Bell MT" w:hAnsi="Bell MT" w:cs="Times New Roman"/>
          <w:sz w:val="24"/>
          <w:szCs w:val="24"/>
        </w:rPr>
        <w:t>Single</w:t>
      </w:r>
    </w:p>
    <w:p w14:paraId="5E35AE45" w14:textId="102A3137" w:rsidR="004A3FA6" w:rsidRPr="00CF1CB2" w:rsidRDefault="006549B5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lastRenderedPageBreak/>
        <w:t>Address</w:t>
      </w:r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Pr="00CF1CB2">
        <w:rPr>
          <w:rFonts w:ascii="Bell MT" w:hAnsi="Bell MT" w:cs="Times New Roman"/>
          <w:sz w:val="24"/>
          <w:szCs w:val="24"/>
        </w:rPr>
        <w:t xml:space="preserve"> </w:t>
      </w:r>
      <w:r w:rsidR="0070097A">
        <w:rPr>
          <w:rFonts w:ascii="Bell MT" w:hAnsi="Bell MT" w:cs="Times New Roman"/>
          <w:sz w:val="24"/>
          <w:szCs w:val="24"/>
        </w:rPr>
        <w:t xml:space="preserve">           </w:t>
      </w:r>
      <w:proofErr w:type="gramStart"/>
      <w:r w:rsidR="0070097A">
        <w:rPr>
          <w:rFonts w:ascii="Bell MT" w:hAnsi="Bell MT" w:cs="Times New Roman"/>
          <w:sz w:val="24"/>
          <w:szCs w:val="24"/>
        </w:rPr>
        <w:t xml:space="preserve">  :</w:t>
      </w:r>
      <w:r w:rsidR="00416E19">
        <w:rPr>
          <w:rFonts w:ascii="Bell MT" w:hAnsi="Bell MT" w:cs="Times New Roman"/>
          <w:sz w:val="24"/>
          <w:szCs w:val="24"/>
        </w:rPr>
        <w:t>C</w:t>
      </w:r>
      <w:proofErr w:type="gramEnd"/>
      <w:r w:rsidR="00416E19">
        <w:rPr>
          <w:rFonts w:ascii="Bell MT" w:hAnsi="Bell MT" w:cs="Times New Roman"/>
          <w:sz w:val="24"/>
          <w:szCs w:val="24"/>
        </w:rPr>
        <w:t xml:space="preserve"> wing flat no 203, Tirupati Ashish CHS Ltd.</w:t>
      </w:r>
    </w:p>
    <w:p w14:paraId="143192AE" w14:textId="4DBC580C" w:rsidR="000B46D6" w:rsidRDefault="0070097A" w:rsidP="0070097A">
      <w:pPr>
        <w:pStyle w:val="ListBullet"/>
        <w:ind w:left="216"/>
        <w:jc w:val="both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 xml:space="preserve">                          </w:t>
      </w:r>
      <w:r w:rsidR="006549B5" w:rsidRPr="00CF1CB2">
        <w:rPr>
          <w:rFonts w:ascii="Bell MT" w:hAnsi="Bell MT" w:cs="Times New Roman"/>
          <w:sz w:val="24"/>
          <w:szCs w:val="24"/>
        </w:rPr>
        <w:t>Near amber hotel</w:t>
      </w:r>
      <w:r w:rsidR="002F0909" w:rsidRPr="00CF1CB2">
        <w:rPr>
          <w:rFonts w:ascii="Bell MT" w:hAnsi="Bell MT" w:cs="Times New Roman"/>
          <w:sz w:val="24"/>
          <w:szCs w:val="24"/>
        </w:rPr>
        <w:t>, Shahad West, Kalyan-421103.</w:t>
      </w:r>
    </w:p>
    <w:p w14:paraId="5E35AE50" w14:textId="56F6205E" w:rsidR="0031198A" w:rsidRPr="00CF1CB2" w:rsidRDefault="0031198A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 w:rsidRPr="00CF1CB2">
        <w:rPr>
          <w:rFonts w:ascii="Bell MT" w:hAnsi="Bell MT" w:cs="Times New Roman"/>
          <w:sz w:val="24"/>
          <w:szCs w:val="24"/>
        </w:rPr>
        <w:t>Email Id</w:t>
      </w:r>
      <w:r w:rsidR="00DF1244">
        <w:rPr>
          <w:rFonts w:ascii="Bell MT" w:hAnsi="Bell MT" w:cs="Times New Roman"/>
          <w:sz w:val="24"/>
          <w:szCs w:val="24"/>
        </w:rPr>
        <w:t xml:space="preserve">  </w:t>
      </w:r>
      <w:r w:rsidR="0070097A">
        <w:rPr>
          <w:rFonts w:ascii="Bell MT" w:hAnsi="Bell MT" w:cs="Times New Roman"/>
          <w:sz w:val="24"/>
          <w:szCs w:val="24"/>
        </w:rPr>
        <w:t xml:space="preserve">          </w:t>
      </w:r>
      <w:proofErr w:type="gramStart"/>
      <w:r w:rsidR="006A78AF">
        <w:rPr>
          <w:rFonts w:ascii="Bell MT" w:hAnsi="Bell MT" w:cs="Times New Roman"/>
          <w:sz w:val="24"/>
          <w:szCs w:val="24"/>
        </w:rPr>
        <w:t xml:space="preserve">  :</w:t>
      </w:r>
      <w:proofErr w:type="gramEnd"/>
      <w:r w:rsidR="00550893">
        <w:rPr>
          <w:rFonts w:ascii="Bell MT" w:hAnsi="Bell MT" w:cs="Times New Roman"/>
          <w:sz w:val="24"/>
          <w:szCs w:val="24"/>
        </w:rPr>
        <w:t>Vishakhasingh310703</w:t>
      </w:r>
      <w:r w:rsidR="00BF60AD">
        <w:rPr>
          <w:rFonts w:ascii="Bell MT" w:hAnsi="Bell MT" w:cs="Times New Roman"/>
          <w:sz w:val="24"/>
          <w:szCs w:val="24"/>
        </w:rPr>
        <w:t>@gmail.com</w:t>
      </w:r>
    </w:p>
    <w:p w14:paraId="5E35AE51" w14:textId="08BA1353" w:rsidR="0031198A" w:rsidRPr="00CF1CB2" w:rsidRDefault="00762FBC" w:rsidP="0070097A">
      <w:pPr>
        <w:pStyle w:val="ListBullet"/>
        <w:jc w:val="both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>Mobile</w:t>
      </w:r>
      <w:r w:rsidR="00DF1244">
        <w:rPr>
          <w:rFonts w:ascii="Bell MT" w:hAnsi="Bell MT" w:cs="Times New Roman"/>
          <w:sz w:val="24"/>
          <w:szCs w:val="24"/>
        </w:rPr>
        <w:t xml:space="preserve"> </w:t>
      </w:r>
      <w:r w:rsidR="0031198A" w:rsidRPr="00CF1CB2">
        <w:rPr>
          <w:rFonts w:ascii="Bell MT" w:hAnsi="Bell MT" w:cs="Times New Roman"/>
          <w:sz w:val="24"/>
          <w:szCs w:val="24"/>
        </w:rPr>
        <w:t xml:space="preserve"> </w:t>
      </w:r>
      <w:r w:rsidR="0070097A">
        <w:rPr>
          <w:rFonts w:ascii="Bell MT" w:hAnsi="Bell MT" w:cs="Times New Roman"/>
          <w:sz w:val="24"/>
          <w:szCs w:val="24"/>
        </w:rPr>
        <w:t xml:space="preserve">            </w:t>
      </w:r>
      <w:r w:rsidR="00DF1244">
        <w:rPr>
          <w:rFonts w:ascii="Bell MT" w:hAnsi="Bell MT" w:cs="Times New Roman"/>
          <w:sz w:val="24"/>
          <w:szCs w:val="24"/>
        </w:rPr>
        <w:t xml:space="preserve"> </w:t>
      </w:r>
      <w:r w:rsidR="0070097A">
        <w:rPr>
          <w:rFonts w:ascii="Bell MT" w:hAnsi="Bell MT" w:cs="Times New Roman"/>
          <w:sz w:val="24"/>
          <w:szCs w:val="24"/>
        </w:rPr>
        <w:t xml:space="preserve"> </w:t>
      </w:r>
      <w:r w:rsidR="0031198A" w:rsidRPr="00CF1CB2">
        <w:rPr>
          <w:rFonts w:ascii="Bell MT" w:hAnsi="Bell MT" w:cs="Times New Roman"/>
          <w:sz w:val="24"/>
          <w:szCs w:val="24"/>
        </w:rPr>
        <w:t>+91</w:t>
      </w:r>
      <w:r w:rsidR="0070097A">
        <w:rPr>
          <w:rFonts w:ascii="Bell MT" w:hAnsi="Bell MT" w:cs="Times New Roman"/>
          <w:sz w:val="24"/>
          <w:szCs w:val="24"/>
        </w:rPr>
        <w:t>9372886882</w:t>
      </w:r>
      <w:r w:rsidR="00817948">
        <w:rPr>
          <w:rFonts w:ascii="Bell MT" w:hAnsi="Bell MT" w:cs="Times New Roman"/>
          <w:sz w:val="24"/>
          <w:szCs w:val="24"/>
        </w:rPr>
        <w:t xml:space="preserve">, </w:t>
      </w:r>
      <w:r w:rsidR="0070097A">
        <w:rPr>
          <w:rFonts w:ascii="Bell MT" w:hAnsi="Bell MT" w:cs="Times New Roman"/>
          <w:sz w:val="24"/>
          <w:szCs w:val="24"/>
        </w:rPr>
        <w:t>9518797592</w:t>
      </w:r>
    </w:p>
    <w:p w14:paraId="5E35AE52" w14:textId="77777777" w:rsidR="002F0909" w:rsidRPr="00CF1CB2" w:rsidRDefault="002F0909" w:rsidP="002F0909">
      <w:pPr>
        <w:pStyle w:val="ListBullet"/>
        <w:rPr>
          <w:rFonts w:ascii="Bell MT" w:hAnsi="Bell MT" w:cs="Times New Roman"/>
          <w:sz w:val="24"/>
          <w:szCs w:val="24"/>
        </w:rPr>
      </w:pPr>
    </w:p>
    <w:p w14:paraId="5E35AE53" w14:textId="77777777" w:rsidR="004A3FA6" w:rsidRPr="00CF1CB2" w:rsidRDefault="004A3FA6" w:rsidP="002F0909">
      <w:pPr>
        <w:pStyle w:val="ListBullet"/>
        <w:rPr>
          <w:rFonts w:ascii="Bell MT" w:hAnsi="Bell MT" w:cs="Times New Roman"/>
          <w:b/>
          <w:color w:val="2A7B88" w:themeColor="accent1" w:themeShade="BF"/>
          <w:sz w:val="24"/>
          <w:szCs w:val="24"/>
        </w:rPr>
      </w:pPr>
    </w:p>
    <w:p w14:paraId="5E35AE54" w14:textId="77777777" w:rsidR="00A87555" w:rsidRPr="00CF1CB2" w:rsidRDefault="00074282" w:rsidP="002F0909">
      <w:pPr>
        <w:pStyle w:val="ListBullet"/>
        <w:rPr>
          <w:rFonts w:ascii="Bell MT" w:hAnsi="Bell MT" w:cs="Times New Roman"/>
          <w:b/>
          <w:color w:val="2A7B88" w:themeColor="accent1" w:themeShade="BF"/>
          <w:sz w:val="24"/>
          <w:szCs w:val="24"/>
        </w:rPr>
      </w:pPr>
      <w:r w:rsidRPr="00CF1CB2">
        <w:rPr>
          <w:rFonts w:ascii="Bell MT" w:hAnsi="Bell MT" w:cs="Times New Roman"/>
          <w:b/>
          <w:color w:val="2A7B88" w:themeColor="accent1" w:themeShade="BF"/>
          <w:sz w:val="24"/>
          <w:szCs w:val="24"/>
        </w:rPr>
        <w:t>Declaration</w:t>
      </w:r>
    </w:p>
    <w:p w14:paraId="5E35AE55" w14:textId="77777777" w:rsidR="00A87555" w:rsidRPr="00CF1CB2" w:rsidRDefault="00A87555" w:rsidP="002F0909">
      <w:pPr>
        <w:pStyle w:val="ListBullet"/>
        <w:rPr>
          <w:rFonts w:ascii="Bell MT" w:hAnsi="Bell MT" w:cs="Times New Roman"/>
          <w:b/>
          <w:color w:val="2A7B88" w:themeColor="accent1" w:themeShade="BF"/>
          <w:sz w:val="24"/>
          <w:szCs w:val="24"/>
        </w:rPr>
      </w:pPr>
    </w:p>
    <w:p w14:paraId="5E35AE56" w14:textId="5973E231" w:rsidR="00074282" w:rsidRPr="00CF1CB2" w:rsidRDefault="00074282" w:rsidP="002F0909">
      <w:pPr>
        <w:pStyle w:val="ListBullet"/>
        <w:rPr>
          <w:rFonts w:ascii="Bell MT" w:hAnsi="Bell MT" w:cs="Times New Roman"/>
          <w:b/>
          <w:color w:val="2A7B88" w:themeColor="accent1" w:themeShade="BF"/>
          <w:sz w:val="24"/>
          <w:szCs w:val="24"/>
        </w:rPr>
      </w:pPr>
      <w:r w:rsidRPr="00CF1CB2">
        <w:rPr>
          <w:rFonts w:ascii="Bell MT" w:hAnsi="Bell MT" w:cs="Times New Roman"/>
          <w:color w:val="auto"/>
          <w:sz w:val="24"/>
          <w:szCs w:val="24"/>
        </w:rPr>
        <w:t xml:space="preserve"> I hereby, declare that the above written particulars are true to the best of my knowledge and belief</w:t>
      </w:r>
      <w:r w:rsidR="004A3FA6" w:rsidRPr="00CF1CB2">
        <w:rPr>
          <w:rFonts w:ascii="Bell MT" w:hAnsi="Bell MT" w:cs="Times New Roman"/>
          <w:color w:val="auto"/>
          <w:sz w:val="24"/>
          <w:szCs w:val="24"/>
        </w:rPr>
        <w:t>.</w:t>
      </w:r>
    </w:p>
    <w:p w14:paraId="5E35AE57" w14:textId="77777777" w:rsidR="00074282" w:rsidRPr="00CF1CB2" w:rsidRDefault="00074282" w:rsidP="002F0909">
      <w:pPr>
        <w:pStyle w:val="ListBullet"/>
        <w:rPr>
          <w:rFonts w:ascii="Bell MT" w:hAnsi="Bell MT" w:cs="Times New Roman"/>
          <w:color w:val="auto"/>
          <w:sz w:val="24"/>
          <w:szCs w:val="24"/>
        </w:rPr>
      </w:pPr>
    </w:p>
    <w:p w14:paraId="5E35AE58" w14:textId="77777777" w:rsidR="00074282" w:rsidRPr="00CF1CB2" w:rsidRDefault="00586CB2" w:rsidP="00586CB2">
      <w:pPr>
        <w:pStyle w:val="ListBullet"/>
        <w:tabs>
          <w:tab w:val="left" w:pos="6090"/>
        </w:tabs>
        <w:rPr>
          <w:rFonts w:ascii="Bell MT" w:hAnsi="Bell MT" w:cs="Times New Roman"/>
          <w:color w:val="auto"/>
          <w:sz w:val="24"/>
          <w:szCs w:val="24"/>
        </w:rPr>
      </w:pPr>
      <w:r>
        <w:rPr>
          <w:rFonts w:ascii="Bell MT" w:hAnsi="Bell MT" w:cs="Times New Roman"/>
          <w:color w:val="auto"/>
          <w:sz w:val="24"/>
          <w:szCs w:val="24"/>
        </w:rPr>
        <w:tab/>
      </w:r>
    </w:p>
    <w:p w14:paraId="5E35AE59" w14:textId="77777777" w:rsidR="00074282" w:rsidRPr="00CF1CB2" w:rsidRDefault="00074282" w:rsidP="002F0909">
      <w:pPr>
        <w:pStyle w:val="ListBullet"/>
        <w:rPr>
          <w:rFonts w:ascii="Bell MT" w:hAnsi="Bell MT" w:cs="Times New Roman"/>
          <w:color w:val="auto"/>
          <w:sz w:val="24"/>
          <w:szCs w:val="24"/>
        </w:rPr>
      </w:pPr>
    </w:p>
    <w:p w14:paraId="5E35AE5A" w14:textId="72024D98" w:rsidR="00074282" w:rsidRPr="00CF1CB2" w:rsidRDefault="00074282" w:rsidP="002F0909">
      <w:pPr>
        <w:pStyle w:val="ListBullet"/>
        <w:rPr>
          <w:rFonts w:ascii="Bell MT" w:hAnsi="Bell MT" w:cs="Times New Roman"/>
          <w:color w:val="auto"/>
          <w:sz w:val="24"/>
          <w:szCs w:val="24"/>
        </w:rPr>
      </w:pPr>
      <w:r w:rsidRPr="00CF1CB2">
        <w:rPr>
          <w:rFonts w:ascii="Bell MT" w:hAnsi="Bell MT" w:cs="Times New Roman"/>
          <w:color w:val="auto"/>
          <w:sz w:val="24"/>
          <w:szCs w:val="24"/>
        </w:rPr>
        <w:t xml:space="preserve">                                                                                                        </w:t>
      </w:r>
      <w:r w:rsidR="004A3FA6" w:rsidRPr="00CF1CB2">
        <w:rPr>
          <w:rFonts w:ascii="Bell MT" w:hAnsi="Bell MT" w:cs="Times New Roman"/>
          <w:color w:val="auto"/>
          <w:sz w:val="24"/>
          <w:szCs w:val="24"/>
        </w:rPr>
        <w:t xml:space="preserve">        </w:t>
      </w:r>
      <w:r w:rsidR="00DF1244">
        <w:rPr>
          <w:rFonts w:ascii="Bell MT" w:hAnsi="Bell MT" w:cs="Times New Roman"/>
          <w:color w:val="auto"/>
          <w:sz w:val="24"/>
          <w:szCs w:val="24"/>
        </w:rPr>
        <w:t>Visha</w:t>
      </w:r>
      <w:r w:rsidR="00FA7E99">
        <w:rPr>
          <w:rFonts w:ascii="Bell MT" w:hAnsi="Bell MT" w:cs="Times New Roman"/>
          <w:color w:val="auto"/>
          <w:sz w:val="24"/>
          <w:szCs w:val="24"/>
        </w:rPr>
        <w:t xml:space="preserve">kha </w:t>
      </w:r>
      <w:r w:rsidRPr="00CF1CB2">
        <w:rPr>
          <w:rFonts w:ascii="Bell MT" w:hAnsi="Bell MT" w:cs="Times New Roman"/>
          <w:color w:val="auto"/>
          <w:sz w:val="24"/>
          <w:szCs w:val="24"/>
        </w:rPr>
        <w:t>Singh</w:t>
      </w:r>
    </w:p>
    <w:sectPr w:rsidR="00074282" w:rsidRPr="00CF1CB2" w:rsidSect="00E34D35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AA6D7" w14:textId="77777777" w:rsidR="0006189C" w:rsidRDefault="0006189C">
      <w:pPr>
        <w:spacing w:after="0"/>
      </w:pPr>
      <w:r>
        <w:separator/>
      </w:r>
    </w:p>
  </w:endnote>
  <w:endnote w:type="continuationSeparator" w:id="0">
    <w:p w14:paraId="76208807" w14:textId="77777777" w:rsidR="0006189C" w:rsidRDefault="00061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AE5F" w14:textId="77777777" w:rsidR="00FB5B16" w:rsidRDefault="00FB5B16">
    <w:pPr>
      <w:pStyle w:val="Footer"/>
    </w:pPr>
    <w:r>
      <w:t xml:space="preserve">Page </w:t>
    </w:r>
    <w:r w:rsidR="00CD4FC8">
      <w:fldChar w:fldCharType="begin"/>
    </w:r>
    <w:r w:rsidR="00CD4FC8">
      <w:instrText xml:space="preserve"> PAGE   \* MERGEFORMAT </w:instrText>
    </w:r>
    <w:r w:rsidR="00CD4FC8">
      <w:fldChar w:fldCharType="separate"/>
    </w:r>
    <w:r w:rsidR="005A171C">
      <w:rPr>
        <w:noProof/>
      </w:rPr>
      <w:t>2</w:t>
    </w:r>
    <w:r w:rsidR="00CD4F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4CA06" w14:textId="77777777" w:rsidR="0006189C" w:rsidRDefault="0006189C">
      <w:pPr>
        <w:spacing w:after="0"/>
      </w:pPr>
      <w:r>
        <w:separator/>
      </w:r>
    </w:p>
  </w:footnote>
  <w:footnote w:type="continuationSeparator" w:id="0">
    <w:p w14:paraId="29555B74" w14:textId="77777777" w:rsidR="0006189C" w:rsidRDefault="000618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D0CE2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F52E75"/>
    <w:multiLevelType w:val="hybridMultilevel"/>
    <w:tmpl w:val="0024C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E00F2B"/>
    <w:multiLevelType w:val="hybridMultilevel"/>
    <w:tmpl w:val="8F867C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BF6E9064"/>
    <w:lvl w:ilvl="0">
      <w:start w:val="1"/>
      <w:numFmt w:val="bullet"/>
      <w:lvlText w:val="o"/>
      <w:lvlJc w:val="left"/>
      <w:pPr>
        <w:tabs>
          <w:tab w:val="num" w:pos="216"/>
        </w:tabs>
        <w:ind w:left="216" w:hanging="216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C5F393C"/>
    <w:multiLevelType w:val="hybridMultilevel"/>
    <w:tmpl w:val="E1DC68C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D413070"/>
    <w:multiLevelType w:val="multilevel"/>
    <w:tmpl w:val="0B9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D1056B"/>
    <w:multiLevelType w:val="hybridMultilevel"/>
    <w:tmpl w:val="014C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13B35"/>
    <w:multiLevelType w:val="hybridMultilevel"/>
    <w:tmpl w:val="459AA3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16A1E"/>
    <w:multiLevelType w:val="hybridMultilevel"/>
    <w:tmpl w:val="AB742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00D19ED"/>
    <w:multiLevelType w:val="hybridMultilevel"/>
    <w:tmpl w:val="AA82B4DC"/>
    <w:lvl w:ilvl="0" w:tplc="40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32714C64"/>
    <w:multiLevelType w:val="hybridMultilevel"/>
    <w:tmpl w:val="D1CCF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A59BC"/>
    <w:multiLevelType w:val="hybridMultilevel"/>
    <w:tmpl w:val="BAFCE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3792878"/>
    <w:multiLevelType w:val="hybridMultilevel"/>
    <w:tmpl w:val="821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20E8A"/>
    <w:multiLevelType w:val="multilevel"/>
    <w:tmpl w:val="CB3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A250D"/>
    <w:multiLevelType w:val="hybridMultilevel"/>
    <w:tmpl w:val="36FA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95E39"/>
    <w:multiLevelType w:val="hybridMultilevel"/>
    <w:tmpl w:val="D8666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57243E4"/>
    <w:multiLevelType w:val="hybridMultilevel"/>
    <w:tmpl w:val="71A4220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8B85C96"/>
    <w:multiLevelType w:val="hybridMultilevel"/>
    <w:tmpl w:val="5A387BC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5A0403F3"/>
    <w:multiLevelType w:val="multilevel"/>
    <w:tmpl w:val="5944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F5057B"/>
    <w:multiLevelType w:val="hybridMultilevel"/>
    <w:tmpl w:val="D4520B1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DD80240"/>
    <w:multiLevelType w:val="hybridMultilevel"/>
    <w:tmpl w:val="93244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66B0E"/>
    <w:multiLevelType w:val="hybridMultilevel"/>
    <w:tmpl w:val="C81A0AA4"/>
    <w:lvl w:ilvl="0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8" w15:restartNumberingAfterBreak="0">
    <w:nsid w:val="5EC336EC"/>
    <w:multiLevelType w:val="hybridMultilevel"/>
    <w:tmpl w:val="5DCC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04CCE"/>
    <w:multiLevelType w:val="multilevel"/>
    <w:tmpl w:val="9486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6367E9"/>
    <w:multiLevelType w:val="hybridMultilevel"/>
    <w:tmpl w:val="4006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3205AE4"/>
    <w:multiLevelType w:val="hybridMultilevel"/>
    <w:tmpl w:val="4CDAAD18"/>
    <w:lvl w:ilvl="0" w:tplc="40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4" w15:restartNumberingAfterBreak="0">
    <w:nsid w:val="76A2711F"/>
    <w:multiLevelType w:val="hybridMultilevel"/>
    <w:tmpl w:val="210E7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73048">
    <w:abstractNumId w:val="9"/>
  </w:num>
  <w:num w:numId="2" w16cid:durableId="1989825336">
    <w:abstractNumId w:val="9"/>
    <w:lvlOverride w:ilvl="0">
      <w:startOverride w:val="1"/>
    </w:lvlOverride>
  </w:num>
  <w:num w:numId="3" w16cid:durableId="526721893">
    <w:abstractNumId w:val="9"/>
    <w:lvlOverride w:ilvl="0">
      <w:startOverride w:val="1"/>
    </w:lvlOverride>
  </w:num>
  <w:num w:numId="4" w16cid:durableId="104693729">
    <w:abstractNumId w:val="9"/>
    <w:lvlOverride w:ilvl="0">
      <w:startOverride w:val="1"/>
    </w:lvlOverride>
  </w:num>
  <w:num w:numId="5" w16cid:durableId="1306859887">
    <w:abstractNumId w:val="8"/>
  </w:num>
  <w:num w:numId="6" w16cid:durableId="1310326987">
    <w:abstractNumId w:val="7"/>
  </w:num>
  <w:num w:numId="7" w16cid:durableId="1938445752">
    <w:abstractNumId w:val="6"/>
  </w:num>
  <w:num w:numId="8" w16cid:durableId="665476197">
    <w:abstractNumId w:val="5"/>
  </w:num>
  <w:num w:numId="9" w16cid:durableId="1904290024">
    <w:abstractNumId w:val="4"/>
  </w:num>
  <w:num w:numId="10" w16cid:durableId="1311398220">
    <w:abstractNumId w:val="3"/>
  </w:num>
  <w:num w:numId="11" w16cid:durableId="1485927838">
    <w:abstractNumId w:val="2"/>
  </w:num>
  <w:num w:numId="12" w16cid:durableId="1543788630">
    <w:abstractNumId w:val="1"/>
  </w:num>
  <w:num w:numId="13" w16cid:durableId="428505498">
    <w:abstractNumId w:val="0"/>
  </w:num>
  <w:num w:numId="14" w16cid:durableId="1301885400">
    <w:abstractNumId w:val="20"/>
  </w:num>
  <w:num w:numId="15" w16cid:durableId="168757074">
    <w:abstractNumId w:val="30"/>
  </w:num>
  <w:num w:numId="16" w16cid:durableId="677273722">
    <w:abstractNumId w:val="16"/>
  </w:num>
  <w:num w:numId="17" w16cid:durableId="1951207067">
    <w:abstractNumId w:val="25"/>
  </w:num>
  <w:num w:numId="18" w16cid:durableId="1761174216">
    <w:abstractNumId w:val="12"/>
  </w:num>
  <w:num w:numId="19" w16cid:durableId="478696943">
    <w:abstractNumId w:val="42"/>
  </w:num>
  <w:num w:numId="20" w16cid:durableId="2026780693">
    <w:abstractNumId w:val="31"/>
  </w:num>
  <w:num w:numId="21" w16cid:durableId="2088839863">
    <w:abstractNumId w:val="13"/>
  </w:num>
  <w:num w:numId="22" w16cid:durableId="1126583538">
    <w:abstractNumId w:val="23"/>
  </w:num>
  <w:num w:numId="23" w16cid:durableId="819081822">
    <w:abstractNumId w:val="41"/>
  </w:num>
  <w:num w:numId="24" w16cid:durableId="1346322026">
    <w:abstractNumId w:val="22"/>
  </w:num>
  <w:num w:numId="25" w16cid:durableId="1299913444">
    <w:abstractNumId w:val="10"/>
  </w:num>
  <w:num w:numId="26" w16cid:durableId="1240754211">
    <w:abstractNumId w:val="28"/>
  </w:num>
  <w:num w:numId="27" w16cid:durableId="1302073207">
    <w:abstractNumId w:val="18"/>
  </w:num>
  <w:num w:numId="28" w16cid:durableId="1446651350">
    <w:abstractNumId w:val="21"/>
  </w:num>
  <w:num w:numId="29" w16cid:durableId="154345512">
    <w:abstractNumId w:val="38"/>
  </w:num>
  <w:num w:numId="30" w16cid:durableId="1139348761">
    <w:abstractNumId w:val="33"/>
  </w:num>
  <w:num w:numId="31" w16cid:durableId="1560285702">
    <w:abstractNumId w:val="40"/>
  </w:num>
  <w:num w:numId="32" w16cid:durableId="1107382300">
    <w:abstractNumId w:val="44"/>
  </w:num>
  <w:num w:numId="33" w16cid:durableId="51736697">
    <w:abstractNumId w:val="17"/>
  </w:num>
  <w:num w:numId="34" w16cid:durableId="571355147">
    <w:abstractNumId w:val="29"/>
  </w:num>
  <w:num w:numId="35" w16cid:durableId="1797523474">
    <w:abstractNumId w:val="43"/>
  </w:num>
  <w:num w:numId="36" w16cid:durableId="742918862">
    <w:abstractNumId w:val="37"/>
  </w:num>
  <w:num w:numId="37" w16cid:durableId="1814905900">
    <w:abstractNumId w:val="32"/>
  </w:num>
  <w:num w:numId="38" w16cid:durableId="2064668708">
    <w:abstractNumId w:val="35"/>
  </w:num>
  <w:num w:numId="39" w16cid:durableId="927732121">
    <w:abstractNumId w:val="14"/>
  </w:num>
  <w:num w:numId="40" w16cid:durableId="124736731">
    <w:abstractNumId w:val="24"/>
  </w:num>
  <w:num w:numId="41" w16cid:durableId="535198353">
    <w:abstractNumId w:val="11"/>
  </w:num>
  <w:num w:numId="42" w16cid:durableId="536430117">
    <w:abstractNumId w:val="39"/>
  </w:num>
  <w:num w:numId="43" w16cid:durableId="1124468528">
    <w:abstractNumId w:val="34"/>
  </w:num>
  <w:num w:numId="44" w16cid:durableId="1050347178">
    <w:abstractNumId w:val="15"/>
  </w:num>
  <w:num w:numId="45" w16cid:durableId="1751343057">
    <w:abstractNumId w:val="36"/>
  </w:num>
  <w:num w:numId="46" w16cid:durableId="1575168363">
    <w:abstractNumId w:val="26"/>
  </w:num>
  <w:num w:numId="47" w16cid:durableId="1846478871">
    <w:abstractNumId w:val="19"/>
  </w:num>
  <w:num w:numId="48" w16cid:durableId="14594944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9C"/>
    <w:rsid w:val="00003C71"/>
    <w:rsid w:val="000541E0"/>
    <w:rsid w:val="0006189C"/>
    <w:rsid w:val="00072C5B"/>
    <w:rsid w:val="00074282"/>
    <w:rsid w:val="000744F2"/>
    <w:rsid w:val="000852AB"/>
    <w:rsid w:val="00091554"/>
    <w:rsid w:val="00096B6A"/>
    <w:rsid w:val="00097FC1"/>
    <w:rsid w:val="000A4F59"/>
    <w:rsid w:val="000B46D6"/>
    <w:rsid w:val="000E6FC1"/>
    <w:rsid w:val="000E7A85"/>
    <w:rsid w:val="00112184"/>
    <w:rsid w:val="0013145D"/>
    <w:rsid w:val="00141A4C"/>
    <w:rsid w:val="0014568E"/>
    <w:rsid w:val="00166123"/>
    <w:rsid w:val="001736F9"/>
    <w:rsid w:val="00176E1E"/>
    <w:rsid w:val="0018360C"/>
    <w:rsid w:val="001B29CF"/>
    <w:rsid w:val="001E6F9C"/>
    <w:rsid w:val="001F3A8A"/>
    <w:rsid w:val="00210892"/>
    <w:rsid w:val="002111F2"/>
    <w:rsid w:val="0022208A"/>
    <w:rsid w:val="00224F3F"/>
    <w:rsid w:val="00232C93"/>
    <w:rsid w:val="00250087"/>
    <w:rsid w:val="00257A26"/>
    <w:rsid w:val="002712B8"/>
    <w:rsid w:val="00274099"/>
    <w:rsid w:val="0028220F"/>
    <w:rsid w:val="0028736B"/>
    <w:rsid w:val="002B2DFE"/>
    <w:rsid w:val="002C7AC7"/>
    <w:rsid w:val="002F0909"/>
    <w:rsid w:val="0031198A"/>
    <w:rsid w:val="003349CE"/>
    <w:rsid w:val="00356C14"/>
    <w:rsid w:val="003648CB"/>
    <w:rsid w:val="00373703"/>
    <w:rsid w:val="003C7EB0"/>
    <w:rsid w:val="003E2D4F"/>
    <w:rsid w:val="00400502"/>
    <w:rsid w:val="00416E19"/>
    <w:rsid w:val="0042078B"/>
    <w:rsid w:val="00435665"/>
    <w:rsid w:val="00457ECB"/>
    <w:rsid w:val="004A3FA6"/>
    <w:rsid w:val="004B51CE"/>
    <w:rsid w:val="004C0A83"/>
    <w:rsid w:val="004C52A7"/>
    <w:rsid w:val="004C7995"/>
    <w:rsid w:val="004E73C7"/>
    <w:rsid w:val="004E7409"/>
    <w:rsid w:val="00520A42"/>
    <w:rsid w:val="005216C7"/>
    <w:rsid w:val="00536B59"/>
    <w:rsid w:val="00550893"/>
    <w:rsid w:val="005575DE"/>
    <w:rsid w:val="00575B7B"/>
    <w:rsid w:val="00586CB2"/>
    <w:rsid w:val="005A171C"/>
    <w:rsid w:val="005D01DE"/>
    <w:rsid w:val="005D4473"/>
    <w:rsid w:val="005F78B8"/>
    <w:rsid w:val="00617B26"/>
    <w:rsid w:val="006270A9"/>
    <w:rsid w:val="006304FB"/>
    <w:rsid w:val="006549B5"/>
    <w:rsid w:val="006562EC"/>
    <w:rsid w:val="00675956"/>
    <w:rsid w:val="006771C2"/>
    <w:rsid w:val="00681034"/>
    <w:rsid w:val="00685B4A"/>
    <w:rsid w:val="00687758"/>
    <w:rsid w:val="0069671B"/>
    <w:rsid w:val="006A78AF"/>
    <w:rsid w:val="006E6CEB"/>
    <w:rsid w:val="0070097A"/>
    <w:rsid w:val="00710CB3"/>
    <w:rsid w:val="00712E94"/>
    <w:rsid w:val="00735BB9"/>
    <w:rsid w:val="00747FC6"/>
    <w:rsid w:val="0075695B"/>
    <w:rsid w:val="00762FBC"/>
    <w:rsid w:val="00786B79"/>
    <w:rsid w:val="007A05B2"/>
    <w:rsid w:val="007B1425"/>
    <w:rsid w:val="007D1504"/>
    <w:rsid w:val="007E6914"/>
    <w:rsid w:val="007F2084"/>
    <w:rsid w:val="00810BD6"/>
    <w:rsid w:val="00816216"/>
    <w:rsid w:val="00817948"/>
    <w:rsid w:val="00847630"/>
    <w:rsid w:val="00870321"/>
    <w:rsid w:val="0087734B"/>
    <w:rsid w:val="008A1EC9"/>
    <w:rsid w:val="008A2358"/>
    <w:rsid w:val="00907FF4"/>
    <w:rsid w:val="00910E21"/>
    <w:rsid w:val="00916AB3"/>
    <w:rsid w:val="00922BF1"/>
    <w:rsid w:val="0095630B"/>
    <w:rsid w:val="00957DE0"/>
    <w:rsid w:val="009725C4"/>
    <w:rsid w:val="00992762"/>
    <w:rsid w:val="009A5A65"/>
    <w:rsid w:val="009D5933"/>
    <w:rsid w:val="009F6605"/>
    <w:rsid w:val="00A20D8B"/>
    <w:rsid w:val="00A51D47"/>
    <w:rsid w:val="00A54E20"/>
    <w:rsid w:val="00A831C5"/>
    <w:rsid w:val="00A87555"/>
    <w:rsid w:val="00AB156B"/>
    <w:rsid w:val="00AB5AB4"/>
    <w:rsid w:val="00AC178C"/>
    <w:rsid w:val="00AC7C32"/>
    <w:rsid w:val="00AD4F49"/>
    <w:rsid w:val="00B444A0"/>
    <w:rsid w:val="00B44733"/>
    <w:rsid w:val="00B50A1A"/>
    <w:rsid w:val="00B705FD"/>
    <w:rsid w:val="00B76792"/>
    <w:rsid w:val="00B82842"/>
    <w:rsid w:val="00B84B74"/>
    <w:rsid w:val="00BC007D"/>
    <w:rsid w:val="00BD768D"/>
    <w:rsid w:val="00BF60AD"/>
    <w:rsid w:val="00BF6946"/>
    <w:rsid w:val="00C03E35"/>
    <w:rsid w:val="00C26E78"/>
    <w:rsid w:val="00C318D6"/>
    <w:rsid w:val="00C36238"/>
    <w:rsid w:val="00C45BAB"/>
    <w:rsid w:val="00C56B34"/>
    <w:rsid w:val="00C61F8E"/>
    <w:rsid w:val="00C62D0B"/>
    <w:rsid w:val="00C72E41"/>
    <w:rsid w:val="00CA5F30"/>
    <w:rsid w:val="00CB142E"/>
    <w:rsid w:val="00CB2372"/>
    <w:rsid w:val="00CD4FC8"/>
    <w:rsid w:val="00CD5C3A"/>
    <w:rsid w:val="00CE4140"/>
    <w:rsid w:val="00CE61C4"/>
    <w:rsid w:val="00CF1CB2"/>
    <w:rsid w:val="00CF3D55"/>
    <w:rsid w:val="00D02885"/>
    <w:rsid w:val="00D342AC"/>
    <w:rsid w:val="00D40392"/>
    <w:rsid w:val="00D43E55"/>
    <w:rsid w:val="00D67CF6"/>
    <w:rsid w:val="00D723F2"/>
    <w:rsid w:val="00D85C72"/>
    <w:rsid w:val="00D90343"/>
    <w:rsid w:val="00D94AD2"/>
    <w:rsid w:val="00DA4DEA"/>
    <w:rsid w:val="00DB294E"/>
    <w:rsid w:val="00DE1F94"/>
    <w:rsid w:val="00DF1244"/>
    <w:rsid w:val="00E14189"/>
    <w:rsid w:val="00E34D35"/>
    <w:rsid w:val="00E37C6F"/>
    <w:rsid w:val="00E6446C"/>
    <w:rsid w:val="00E763D5"/>
    <w:rsid w:val="00E80433"/>
    <w:rsid w:val="00E82E79"/>
    <w:rsid w:val="00E83E4B"/>
    <w:rsid w:val="00E96AEE"/>
    <w:rsid w:val="00EE372C"/>
    <w:rsid w:val="00EE7213"/>
    <w:rsid w:val="00F13BBC"/>
    <w:rsid w:val="00F16A1C"/>
    <w:rsid w:val="00F21571"/>
    <w:rsid w:val="00F2723B"/>
    <w:rsid w:val="00F40D35"/>
    <w:rsid w:val="00F46E16"/>
    <w:rsid w:val="00F57E98"/>
    <w:rsid w:val="00F74EB6"/>
    <w:rsid w:val="00F779DD"/>
    <w:rsid w:val="00FA7E99"/>
    <w:rsid w:val="00FB5B16"/>
    <w:rsid w:val="00FC2935"/>
    <w:rsid w:val="00FD1180"/>
    <w:rsid w:val="00FF4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5ADFA"/>
  <w15:docId w15:val="{D65D80C4-A509-4A39-B121-F547D901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43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043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43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E8043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043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043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043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1E6F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E1F94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D94AD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B50A1A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Subtitle">
    <w:name w:val="Subtitle"/>
    <w:basedOn w:val="Normal"/>
    <w:next w:val="Normal"/>
    <w:link w:val="SubtitleChar"/>
    <w:uiPriority w:val="3"/>
    <w:qFormat/>
    <w:rsid w:val="002712B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2712B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ushikesh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B665-2210-4032-AFAA-315FE3AC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[Type the document title]</dc:subject>
  <dc:creator>vishakhasingh310703@outlook.com</dc:creator>
  <cp:lastModifiedBy>vishakhasingh310703@outlook.com</cp:lastModifiedBy>
  <cp:revision>31</cp:revision>
  <dcterms:created xsi:type="dcterms:W3CDTF">2024-08-22T14:32:00Z</dcterms:created>
  <dcterms:modified xsi:type="dcterms:W3CDTF">2024-08-22T15:04:00Z</dcterms:modified>
  <cp:version/>
</cp:coreProperties>
</file>